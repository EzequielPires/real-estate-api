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sz w:val="32"/>
          <w:szCs w:val="32"/>
        </w:rPr>
      </w:pPr>
      <w:r>
        <w:rPr>
          <w:rFonts w:cs="Arial" w:ascii="Arial" w:hAnsi="Arial"/>
          <w:b/>
          <w:sz w:val="32"/>
          <w:szCs w:val="32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Avenida Cristiano Aires, 110 - Centro, Catalão-GO, Creci CJ-8015, neste ato representada por seu Sócio Proprietário o senhor </w:t>
      </w:r>
      <w:r>
        <w:rPr>
          <w:rFonts w:cs="Arial" w:ascii="Arial" w:hAnsi="Arial"/>
          <w:b/>
          <w:sz w:val="20"/>
          <w:szCs w:val="20"/>
        </w:rPr>
        <w:t>PEDRO MEZENCIO FILHO</w:t>
      </w:r>
      <w:r>
        <w:rPr>
          <w:rFonts w:cs="Arial" w:ascii="Arial" w:hAnsi="Arial"/>
          <w:sz w:val="20"/>
          <w:szCs w:val="20"/>
        </w:rPr>
        <w:t>, CPF: 970.684.971-87, RG: 4190276 DGPC/GO, CRECI: 26218, e de outro lado</w:t>
      </w:r>
      <w:r>
        <w:rPr>
          <w:rFonts w:cs="Arial" w:ascii="Arial" w:hAnsi="Arial"/>
          <w:b/>
          <w:sz w:val="20"/>
          <w:szCs w:val="20"/>
        </w:rPr>
        <w:t xml:space="preserve"> Yuri Oliveira Santos, brasileiro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solteiro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empacotador</w:t>
      </w:r>
      <w:r>
        <w:rPr>
          <w:rFonts w:cs="Arial" w:ascii="Arial" w:hAnsi="Arial"/>
          <w:b/>
          <w:sz w:val="20"/>
          <w:szCs w:val="20"/>
        </w:rPr>
        <w:t xml:space="preserve">, RG nº 6749427, CPF 703.605.091-85</w:t>
      </w:r>
      <w:r>
        <w:rPr>
          <w:rFonts w:cs="Arial" w:ascii="Arial" w:hAnsi="Arial"/>
          <w:sz w:val="20"/>
          <w:szCs w:val="20"/>
        </w:rPr>
        <w:t xml:space="preserve">, residente nesta Cidade de Catalão - GO</w:t>
      </w:r>
      <w:r>
        <w:rPr>
          <w:rFonts w:cs="Arial" w:ascii="Arial" w:hAnsi="Arial"/>
          <w:b/>
          <w:bCs/>
          <w:sz w:val="20"/>
          <w:szCs w:val="20"/>
        </w:rPr>
        <w:t/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 xml:space="preserve">(64) 99212-1178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 xml:space="preserve">Casa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 xml:space="preserve">Nossa Senhora do Rosario, 26 - Vila Cruzeiro I, Catalão - GO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 xml:space="preserve">12 meses</w:t>
      </w:r>
      <w:r>
        <w:rPr>
          <w:rFonts w:cs="Arial" w:ascii="Arial" w:hAnsi="Arial"/>
          <w:b/>
          <w:sz w:val="20"/>
          <w:szCs w:val="20"/>
        </w:rPr>
        <w:t xml:space="preserve"> a partir de 14/01/2023 a terminar em 14/01/2024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 xml:space="preserve">R$ 600,00,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 xml:space="preserve">15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primeiro: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Dados para depósito do aluguel: Banco Bradesco, agencia 1395, Conta Corrente: 64159-6, Pedro Mezencio Filho, CPF: 970.684.971-87, Chave Pix Celular: (64) 98168-0018</w:t>
      </w:r>
    </w:p>
    <w:p>
      <w:pPr>
        <w:pStyle w:val="Normal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segundo:</w:t>
      </w:r>
      <w:r>
        <w:rPr>
          <w:rFonts w:cs="Arial" w:ascii="Arial" w:hAnsi="Arial"/>
          <w:b/>
          <w:i/>
          <w:sz w:val="20"/>
          <w:szCs w:val="20"/>
        </w:rPr>
        <w:t xml:space="preserve"> Em caso de mora no pagamento do aluguel, será aplicada multa de 5% (cinco por cento) sobre o valor devido e juros mensais de 1% (um por cento) do montante devido.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 xml:space="preserve">£ terceiro: O locatário deixará o valor de R$ </w:t>
      </w:r>
      <w:r>
        <w:rPr>
          <w:rFonts w:cs="Arial" w:ascii="Arial" w:hAnsi="Arial"/>
          <w:b/>
          <w:i/>
          <w:sz w:val="20"/>
          <w:szCs w:val="20"/>
        </w:rPr>
        <w:t xml:space="preserve">0,00</w:t>
      </w:r>
      <w:r>
        <w:rPr>
          <w:rFonts w:cs="Arial" w:ascii="Arial" w:hAnsi="Arial"/>
          <w:b/>
          <w:i/>
          <w:sz w:val="20"/>
          <w:szCs w:val="20"/>
        </w:rPr>
        <w:t>, de calção, como forma de garantia.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(13°) – Assina também o presente, solidariamente com o locatário por todas as obrigações acima exaradas, o Senhor(a),</w:t>
      </w:r>
      <w:r>
        <w:rPr>
          <w:rFonts w:cs="Arial" w:ascii="Arial" w:hAnsi="Arial"/>
          <w:b/>
          <w:sz w:val="20"/>
          <w:szCs w:val="20"/>
        </w:rPr>
        <w:t xml:space="preserve"> XXXXXX, XXXXXX, , XXXXXX, RG nº XXXXXX, CPF XXXXXX, Tel: XXXXXX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Catalão, 15/1/2023</w:t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PEDRO MEZENCIO FILHO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0"/>
          <w:szCs w:val="20"/>
        </w:rPr>
        <w:t>CPF: 970.684.971-87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Yuri Oliveira Santos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 xml:space="preserve">703.605.091-85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  <w:bCs/>
        </w:rPr>
        <w:t>Fiador</w:t>
      </w:r>
      <w:r>
        <w:rPr/>
        <w:t>:_____________________________________________________________________</w:t>
      </w:r>
      <w:r>
        <w:rPr/>
        <w:t>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  <w:r>
        <w:rPr>
          <w:b/>
        </w:rPr>
        <w:t>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  <w:r>
        <w:rPr>
          <w:b/>
        </w:rPr>
        <w:t>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Rua Nassim Agel, 510 – Salas 102/104 – Centro – CATALÃO GO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805180" cy="427990"/>
          <wp:effectExtent l="0" t="0" r="0" b="0"/>
          <wp:docPr id="1" name="Imagem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531</TotalTime>
  <Application>LibreOffice/7.5.2.2$Windows_X86_64 LibreOffice_project/53bb9681a964705cf672590721dbc85eb4d0c3a2</Application>
  <AppVersion>15.0000</AppVersion>
  <Pages>3</Pages>
  <Words>1179</Words>
  <Characters>6802</Characters>
  <CharactersWithSpaces>8108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2023-05-15T14:23:13Z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